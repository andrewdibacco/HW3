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4751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8894"/>
      </w:tblGrid>
      <w:tr w:rsidR="00692703" w:rsidRPr="00CF1A49" w:rsidTr="004063C6">
        <w:trPr>
          <w:trHeight w:hRule="exact" w:val="1084"/>
        </w:trPr>
        <w:tc>
          <w:tcPr>
            <w:tcW w:w="8894" w:type="dxa"/>
            <w:tcMar>
              <w:top w:w="0" w:type="dxa"/>
              <w:bottom w:w="0" w:type="dxa"/>
            </w:tcMar>
          </w:tcPr>
          <w:p w:rsidR="00692703" w:rsidRPr="004063C6" w:rsidRDefault="00965EAE" w:rsidP="00913946">
            <w:pPr>
              <w:pStyle w:val="Title"/>
              <w:rPr>
                <w:sz w:val="52"/>
              </w:rPr>
            </w:pPr>
            <w:r w:rsidRPr="004063C6">
              <w:rPr>
                <w:sz w:val="52"/>
              </w:rPr>
              <w:t>Andrew</w:t>
            </w:r>
            <w:r w:rsidR="00692703" w:rsidRPr="004063C6">
              <w:rPr>
                <w:sz w:val="52"/>
              </w:rPr>
              <w:t xml:space="preserve"> </w:t>
            </w:r>
            <w:r w:rsidRPr="004063C6">
              <w:rPr>
                <w:rStyle w:val="IntenseEmphasis"/>
                <w:sz w:val="52"/>
              </w:rPr>
              <w:t>DiBacco</w:t>
            </w:r>
          </w:p>
          <w:p w:rsidR="00692703" w:rsidRPr="00CF1A49" w:rsidRDefault="008C7807" w:rsidP="00913946">
            <w:pPr>
              <w:pStyle w:val="ContactInfo"/>
              <w:contextualSpacing w:val="0"/>
            </w:pPr>
            <w:r>
              <w:t>36111 Ridge Road, Willoug</w:t>
            </w:r>
            <w:r w:rsidR="006E225E">
              <w:t>h</w:t>
            </w:r>
            <w:bookmarkStart w:id="0" w:name="_GoBack"/>
            <w:bookmarkEnd w:id="0"/>
            <w:r>
              <w:t xml:space="preserve">by, OH 44094 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FEBE62AECB5548CEB7459A132D36645D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965EAE">
              <w:t>(440) 503-6879</w:t>
            </w:r>
          </w:p>
          <w:p w:rsidR="00692703" w:rsidRPr="00CF1A49" w:rsidRDefault="00965EAE" w:rsidP="00FA4D4D">
            <w:pPr>
              <w:pStyle w:val="ContactInfoEmphasis"/>
              <w:contextualSpacing w:val="0"/>
            </w:pPr>
            <w:r>
              <w:t>adibacco10@mail.bw.edu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EF99BF1102234C779484A4DB30A90C80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7" w:history="1">
              <w:r w:rsidR="00FA4D4D" w:rsidRPr="00FA4D4D">
                <w:rPr>
                  <w:b w:val="0"/>
                  <w:color w:val="0000FF"/>
                  <w:u w:val="single"/>
                </w:rPr>
                <w:t>linkedin.com/in/andrew-dibacco-a4b49275</w:t>
              </w:r>
            </w:hyperlink>
          </w:p>
        </w:tc>
      </w:tr>
      <w:tr w:rsidR="009571D8" w:rsidRPr="004063C6" w:rsidTr="004063C6">
        <w:trPr>
          <w:trHeight w:val="223"/>
        </w:trPr>
        <w:tc>
          <w:tcPr>
            <w:tcW w:w="8894" w:type="dxa"/>
            <w:tcMar>
              <w:top w:w="432" w:type="dxa"/>
            </w:tcMar>
          </w:tcPr>
          <w:p w:rsidR="001755A8" w:rsidRPr="004063C6" w:rsidRDefault="00BE156D" w:rsidP="00BE156D">
            <w:pPr>
              <w:contextualSpacing w:val="0"/>
              <w:jc w:val="center"/>
              <w:rPr>
                <w:sz w:val="20"/>
              </w:rPr>
            </w:pPr>
            <w:r w:rsidRPr="004063C6">
              <w:rPr>
                <w:rStyle w:val="SubtleReference"/>
                <w:rFonts w:eastAsiaTheme="majorEastAsia" w:cstheme="majorBidi"/>
                <w:caps/>
                <w:sz w:val="24"/>
                <w:szCs w:val="26"/>
              </w:rPr>
              <w:t>Certified Salesforce.com Administrator</w:t>
            </w:r>
          </w:p>
        </w:tc>
      </w:tr>
    </w:tbl>
    <w:p w:rsidR="004E01EB" w:rsidRPr="002805E0" w:rsidRDefault="00BF1D76" w:rsidP="004E01EB">
      <w:pPr>
        <w:pStyle w:val="Heading1"/>
        <w:rPr>
          <w:sz w:val="20"/>
        </w:rPr>
      </w:pPr>
      <w:sdt>
        <w:sdtPr>
          <w:rPr>
            <w:sz w:val="20"/>
          </w:rPr>
          <w:alias w:val="Experience:"/>
          <w:tag w:val="Experience:"/>
          <w:id w:val="-1983300934"/>
          <w:placeholder>
            <w:docPart w:val="C73D676858DC4DF28FB7FE68F0BD0E20"/>
          </w:placeholder>
          <w:temporary/>
          <w:showingPlcHdr/>
          <w15:appearance w15:val="hidden"/>
        </w:sdtPr>
        <w:sdtEndPr/>
        <w:sdtContent>
          <w:r w:rsidR="004E01EB" w:rsidRPr="002805E0">
            <w:rPr>
              <w:sz w:val="18"/>
            </w:rPr>
            <w:t>Experience</w:t>
          </w:r>
        </w:sdtContent>
      </w:sdt>
    </w:p>
    <w:tbl>
      <w:tblPr>
        <w:tblStyle w:val="TableGrid"/>
        <w:tblW w:w="4951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45"/>
      </w:tblGrid>
      <w:tr w:rsidR="001D0BF1" w:rsidRPr="002805E0" w:rsidTr="002805E0">
        <w:trPr>
          <w:trHeight w:val="1824"/>
        </w:trPr>
        <w:tc>
          <w:tcPr>
            <w:tcW w:w="9245" w:type="dxa"/>
          </w:tcPr>
          <w:p w:rsidR="001D0BF1" w:rsidRPr="002805E0" w:rsidRDefault="00F2765A" w:rsidP="001D0BF1">
            <w:pPr>
              <w:pStyle w:val="Heading3"/>
              <w:contextualSpacing w:val="0"/>
              <w:outlineLvl w:val="2"/>
              <w:rPr>
                <w:sz w:val="16"/>
              </w:rPr>
            </w:pPr>
            <w:r w:rsidRPr="002805E0">
              <w:rPr>
                <w:sz w:val="16"/>
              </w:rPr>
              <w:t>2016</w:t>
            </w:r>
            <w:r w:rsidR="001D0BF1" w:rsidRPr="002805E0">
              <w:rPr>
                <w:sz w:val="16"/>
              </w:rPr>
              <w:t xml:space="preserve"> – </w:t>
            </w:r>
            <w:r w:rsidRPr="002805E0">
              <w:rPr>
                <w:sz w:val="16"/>
              </w:rPr>
              <w:t>Present</w:t>
            </w:r>
          </w:p>
          <w:p w:rsidR="001D0BF1" w:rsidRPr="002805E0" w:rsidRDefault="00F2765A" w:rsidP="001D0BF1">
            <w:pPr>
              <w:pStyle w:val="Heading2"/>
              <w:contextualSpacing w:val="0"/>
              <w:outlineLvl w:val="1"/>
              <w:rPr>
                <w:sz w:val="20"/>
              </w:rPr>
            </w:pPr>
            <w:r w:rsidRPr="002805E0">
              <w:rPr>
                <w:sz w:val="20"/>
              </w:rPr>
              <w:t>SAles Analyst</w:t>
            </w:r>
            <w:r w:rsidR="001D0BF1" w:rsidRPr="002805E0">
              <w:rPr>
                <w:sz w:val="20"/>
              </w:rPr>
              <w:t xml:space="preserve">, </w:t>
            </w:r>
            <w:r w:rsidRPr="002805E0">
              <w:rPr>
                <w:rStyle w:val="SubtleReference"/>
                <w:sz w:val="20"/>
              </w:rPr>
              <w:t>Ability Network</w:t>
            </w:r>
          </w:p>
          <w:p w:rsidR="005E2901" w:rsidRPr="002805E0" w:rsidRDefault="0001125D" w:rsidP="005E2901">
            <w:pPr>
              <w:pStyle w:val="ListParagraph"/>
              <w:numPr>
                <w:ilvl w:val="0"/>
                <w:numId w:val="17"/>
              </w:numPr>
              <w:rPr>
                <w:sz w:val="16"/>
              </w:rPr>
            </w:pPr>
            <w:r w:rsidRPr="002805E0">
              <w:rPr>
                <w:sz w:val="16"/>
              </w:rPr>
              <w:t>Developed and implemented an integrated sales approval process inside of Salesforce</w:t>
            </w:r>
            <w:r w:rsidR="002D6188" w:rsidRPr="002805E0">
              <w:rPr>
                <w:sz w:val="16"/>
              </w:rPr>
              <w:t xml:space="preserve">, </w:t>
            </w:r>
            <w:r w:rsidR="002805E0" w:rsidRPr="002805E0">
              <w:rPr>
                <w:sz w:val="16"/>
              </w:rPr>
              <w:t>eliminating the need for an internal coversheet and reducing the time the sales team must spend on administrative tasks.</w:t>
            </w:r>
          </w:p>
          <w:p w:rsidR="005E2901" w:rsidRPr="002805E0" w:rsidRDefault="00353EE9" w:rsidP="005E2901">
            <w:pPr>
              <w:pStyle w:val="ListParagraph"/>
              <w:numPr>
                <w:ilvl w:val="0"/>
                <w:numId w:val="17"/>
              </w:numPr>
              <w:rPr>
                <w:sz w:val="16"/>
              </w:rPr>
            </w:pPr>
            <w:r w:rsidRPr="002805E0">
              <w:rPr>
                <w:sz w:val="16"/>
              </w:rPr>
              <w:t xml:space="preserve">Partnered with IT </w:t>
            </w:r>
            <w:r w:rsidR="002D6188" w:rsidRPr="002805E0">
              <w:rPr>
                <w:sz w:val="16"/>
              </w:rPr>
              <w:t>in upgrading</w:t>
            </w:r>
            <w:r w:rsidR="00545B77" w:rsidRPr="002805E0">
              <w:rPr>
                <w:sz w:val="16"/>
              </w:rPr>
              <w:t xml:space="preserve"> Salesforce CPQ to the most recent version</w:t>
            </w:r>
            <w:r w:rsidR="002805E0" w:rsidRPr="002805E0">
              <w:rPr>
                <w:sz w:val="16"/>
              </w:rPr>
              <w:t>.</w:t>
            </w:r>
            <w:r w:rsidR="00437508" w:rsidRPr="002805E0">
              <w:rPr>
                <w:sz w:val="16"/>
              </w:rPr>
              <w:t xml:space="preserve"> </w:t>
            </w:r>
          </w:p>
          <w:p w:rsidR="005E2901" w:rsidRPr="002805E0" w:rsidRDefault="00545B77" w:rsidP="00D24118">
            <w:pPr>
              <w:pStyle w:val="ListParagraph"/>
              <w:numPr>
                <w:ilvl w:val="0"/>
                <w:numId w:val="17"/>
              </w:numPr>
              <w:rPr>
                <w:sz w:val="16"/>
              </w:rPr>
            </w:pPr>
            <w:r w:rsidRPr="002805E0">
              <w:rPr>
                <w:sz w:val="16"/>
              </w:rPr>
              <w:t xml:space="preserve">Redesigned </w:t>
            </w:r>
            <w:r w:rsidR="004063C6" w:rsidRPr="002805E0">
              <w:rPr>
                <w:sz w:val="16"/>
              </w:rPr>
              <w:t xml:space="preserve">and streamlined </w:t>
            </w:r>
            <w:r w:rsidRPr="002805E0">
              <w:rPr>
                <w:sz w:val="16"/>
              </w:rPr>
              <w:t>the sales bundle</w:t>
            </w:r>
            <w:r w:rsidR="004063C6" w:rsidRPr="002805E0">
              <w:rPr>
                <w:sz w:val="16"/>
              </w:rPr>
              <w:t>s in CPQ</w:t>
            </w:r>
            <w:r w:rsidR="00437508" w:rsidRPr="002805E0">
              <w:rPr>
                <w:sz w:val="16"/>
              </w:rPr>
              <w:t xml:space="preserve"> which will ultimately result in a 90% reduction of bundle product SKUs.</w:t>
            </w:r>
          </w:p>
        </w:tc>
      </w:tr>
      <w:tr w:rsidR="00F61DF9" w:rsidRPr="002805E0" w:rsidTr="002805E0">
        <w:trPr>
          <w:trHeight w:val="1626"/>
        </w:trPr>
        <w:tc>
          <w:tcPr>
            <w:tcW w:w="9245" w:type="dxa"/>
            <w:tcMar>
              <w:top w:w="216" w:type="dxa"/>
            </w:tcMar>
          </w:tcPr>
          <w:p w:rsidR="00F61DF9" w:rsidRPr="002805E0" w:rsidRDefault="00F2765A" w:rsidP="00F61DF9">
            <w:pPr>
              <w:pStyle w:val="Heading3"/>
              <w:contextualSpacing w:val="0"/>
              <w:outlineLvl w:val="2"/>
              <w:rPr>
                <w:sz w:val="16"/>
              </w:rPr>
            </w:pPr>
            <w:r w:rsidRPr="002805E0">
              <w:rPr>
                <w:sz w:val="16"/>
              </w:rPr>
              <w:t>2014</w:t>
            </w:r>
            <w:r w:rsidR="00F61DF9" w:rsidRPr="002805E0">
              <w:rPr>
                <w:sz w:val="16"/>
              </w:rPr>
              <w:t xml:space="preserve"> – </w:t>
            </w:r>
            <w:r w:rsidRPr="002805E0">
              <w:rPr>
                <w:sz w:val="16"/>
              </w:rPr>
              <w:t>2016</w:t>
            </w:r>
          </w:p>
          <w:p w:rsidR="009B3044" w:rsidRPr="002805E0" w:rsidRDefault="00F2765A" w:rsidP="009B3044">
            <w:pPr>
              <w:pStyle w:val="Heading2"/>
              <w:contextualSpacing w:val="0"/>
              <w:outlineLvl w:val="1"/>
              <w:rPr>
                <w:b w:val="0"/>
                <w:smallCaps/>
                <w:color w:val="595959" w:themeColor="text1" w:themeTint="A6"/>
                <w:sz w:val="20"/>
              </w:rPr>
            </w:pPr>
            <w:r w:rsidRPr="002805E0">
              <w:rPr>
                <w:sz w:val="20"/>
              </w:rPr>
              <w:t>Business Operations analyst</w:t>
            </w:r>
            <w:r w:rsidR="00F61DF9" w:rsidRPr="002805E0">
              <w:rPr>
                <w:sz w:val="20"/>
              </w:rPr>
              <w:t xml:space="preserve">, </w:t>
            </w:r>
            <w:r w:rsidRPr="002805E0">
              <w:rPr>
                <w:rStyle w:val="SubtleReference"/>
                <w:sz w:val="20"/>
              </w:rPr>
              <w:t>e-Health Data Solutions</w:t>
            </w:r>
          </w:p>
          <w:p w:rsidR="00F61DF9" w:rsidRPr="002805E0" w:rsidRDefault="00E41BE5" w:rsidP="009B3044">
            <w:pPr>
              <w:pStyle w:val="ListParagraph"/>
              <w:numPr>
                <w:ilvl w:val="0"/>
                <w:numId w:val="16"/>
              </w:numPr>
              <w:rPr>
                <w:sz w:val="16"/>
              </w:rPr>
            </w:pPr>
            <w:r w:rsidRPr="002805E0">
              <w:rPr>
                <w:sz w:val="16"/>
              </w:rPr>
              <w:t>Served as</w:t>
            </w:r>
            <w:r w:rsidR="00A1659D">
              <w:rPr>
                <w:sz w:val="16"/>
              </w:rPr>
              <w:t xml:space="preserve"> the</w:t>
            </w:r>
            <w:r w:rsidRPr="002805E0">
              <w:rPr>
                <w:sz w:val="16"/>
              </w:rPr>
              <w:t xml:space="preserve"> company’s Salesforce Administrator</w:t>
            </w:r>
          </w:p>
          <w:p w:rsidR="004063C6" w:rsidRPr="002805E0" w:rsidRDefault="004063C6" w:rsidP="009B3044">
            <w:pPr>
              <w:pStyle w:val="ListParagraph"/>
              <w:numPr>
                <w:ilvl w:val="0"/>
                <w:numId w:val="16"/>
              </w:numPr>
              <w:rPr>
                <w:sz w:val="16"/>
              </w:rPr>
            </w:pPr>
            <w:r w:rsidRPr="002805E0">
              <w:rPr>
                <w:sz w:val="16"/>
              </w:rPr>
              <w:t xml:space="preserve">Built the </w:t>
            </w:r>
            <w:proofErr w:type="spellStart"/>
            <w:r w:rsidRPr="002805E0">
              <w:rPr>
                <w:sz w:val="16"/>
              </w:rPr>
              <w:t>eHDS</w:t>
            </w:r>
            <w:proofErr w:type="spellEnd"/>
            <w:r w:rsidRPr="002805E0">
              <w:rPr>
                <w:sz w:val="16"/>
              </w:rPr>
              <w:t xml:space="preserve"> cus</w:t>
            </w:r>
            <w:r w:rsidR="002C2B33" w:rsidRPr="002805E0">
              <w:rPr>
                <w:sz w:val="16"/>
              </w:rPr>
              <w:t>tomer database in Salesforce from the ground up, contributing to a significant increase in customer retention</w:t>
            </w:r>
            <w:r w:rsidR="002801B2" w:rsidRPr="002805E0">
              <w:rPr>
                <w:sz w:val="16"/>
              </w:rPr>
              <w:t xml:space="preserve">. </w:t>
            </w:r>
          </w:p>
          <w:p w:rsidR="009B3044" w:rsidRPr="002805E0" w:rsidRDefault="002801B2" w:rsidP="00F31FD9">
            <w:pPr>
              <w:pStyle w:val="ListParagraph"/>
              <w:numPr>
                <w:ilvl w:val="0"/>
                <w:numId w:val="16"/>
              </w:numPr>
              <w:rPr>
                <w:sz w:val="16"/>
              </w:rPr>
            </w:pPr>
            <w:r w:rsidRPr="002805E0">
              <w:rPr>
                <w:sz w:val="16"/>
              </w:rPr>
              <w:t>Implemented a guided sales process in Salesforce</w:t>
            </w:r>
            <w:r w:rsidR="004614D8" w:rsidRPr="002805E0">
              <w:rPr>
                <w:sz w:val="16"/>
              </w:rPr>
              <w:t>,</w:t>
            </w:r>
            <w:r w:rsidRPr="002805E0">
              <w:rPr>
                <w:sz w:val="16"/>
              </w:rPr>
              <w:t xml:space="preserve"> which </w:t>
            </w:r>
            <w:r w:rsidR="00F31FD9" w:rsidRPr="002805E0">
              <w:rPr>
                <w:sz w:val="16"/>
              </w:rPr>
              <w:t>helped close over 1 million dollar of new business in 2015, t</w:t>
            </w:r>
            <w:r w:rsidRPr="002805E0">
              <w:rPr>
                <w:sz w:val="16"/>
              </w:rPr>
              <w:t xml:space="preserve">he best sales year in </w:t>
            </w:r>
            <w:proofErr w:type="spellStart"/>
            <w:r w:rsidRPr="002805E0">
              <w:rPr>
                <w:sz w:val="16"/>
              </w:rPr>
              <w:t>eHDS</w:t>
            </w:r>
            <w:proofErr w:type="spellEnd"/>
            <w:r w:rsidRPr="002805E0">
              <w:rPr>
                <w:sz w:val="16"/>
              </w:rPr>
              <w:t xml:space="preserve"> history</w:t>
            </w:r>
            <w:r w:rsidR="00F31FD9" w:rsidRPr="002805E0">
              <w:rPr>
                <w:sz w:val="16"/>
              </w:rPr>
              <w:t>.</w:t>
            </w:r>
          </w:p>
        </w:tc>
      </w:tr>
      <w:tr w:rsidR="00BE156D" w:rsidRPr="004063C6" w:rsidTr="002805E0">
        <w:trPr>
          <w:trHeight w:val="12"/>
        </w:trPr>
        <w:tc>
          <w:tcPr>
            <w:tcW w:w="9245" w:type="dxa"/>
            <w:tcMar>
              <w:top w:w="216" w:type="dxa"/>
            </w:tcMar>
          </w:tcPr>
          <w:p w:rsidR="00BE156D" w:rsidRPr="004063C6" w:rsidRDefault="00BE156D" w:rsidP="00F61DF9">
            <w:pPr>
              <w:pStyle w:val="Heading3"/>
              <w:outlineLvl w:val="2"/>
              <w:rPr>
                <w:sz w:val="20"/>
              </w:rPr>
            </w:pPr>
          </w:p>
        </w:tc>
      </w:tr>
    </w:tbl>
    <w:sdt>
      <w:sdtPr>
        <w:rPr>
          <w:sz w:val="20"/>
        </w:rPr>
        <w:alias w:val="Education:"/>
        <w:tag w:val="Education:"/>
        <w:id w:val="-1908763273"/>
        <w:placeholder>
          <w:docPart w:val="01222FD143B247B6B6E09187FBFA9312"/>
        </w:placeholder>
        <w:temporary/>
        <w:showingPlcHdr/>
        <w15:appearance w15:val="hidden"/>
      </w:sdtPr>
      <w:sdtEndPr/>
      <w:sdtContent>
        <w:p w:rsidR="00DA59AA" w:rsidRPr="002805E0" w:rsidRDefault="00DA59AA" w:rsidP="0097790C">
          <w:pPr>
            <w:pStyle w:val="Heading1"/>
            <w:rPr>
              <w:sz w:val="20"/>
            </w:rPr>
          </w:pPr>
          <w:r w:rsidRPr="002805E0">
            <w:rPr>
              <w:sz w:val="18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2805E0" w:rsidTr="00A17C3F">
        <w:trPr>
          <w:trHeight w:val="1876"/>
        </w:trPr>
        <w:tc>
          <w:tcPr>
            <w:tcW w:w="9290" w:type="dxa"/>
          </w:tcPr>
          <w:p w:rsidR="001D0BF1" w:rsidRPr="002805E0" w:rsidRDefault="009D7598" w:rsidP="001D0BF1">
            <w:pPr>
              <w:pStyle w:val="Heading3"/>
              <w:contextualSpacing w:val="0"/>
              <w:outlineLvl w:val="2"/>
              <w:rPr>
                <w:sz w:val="16"/>
              </w:rPr>
            </w:pPr>
            <w:r w:rsidRPr="002805E0">
              <w:rPr>
                <w:sz w:val="16"/>
              </w:rPr>
              <w:t>May</w:t>
            </w:r>
            <w:r w:rsidR="001D0BF1" w:rsidRPr="002805E0">
              <w:rPr>
                <w:sz w:val="16"/>
              </w:rPr>
              <w:t xml:space="preserve"> </w:t>
            </w:r>
            <w:r w:rsidRPr="002805E0">
              <w:rPr>
                <w:sz w:val="16"/>
              </w:rPr>
              <w:t>2014</w:t>
            </w:r>
          </w:p>
          <w:p w:rsidR="001D0BF1" w:rsidRPr="002805E0" w:rsidRDefault="004221F1" w:rsidP="001D0BF1">
            <w:pPr>
              <w:pStyle w:val="Heading2"/>
              <w:contextualSpacing w:val="0"/>
              <w:outlineLvl w:val="1"/>
              <w:rPr>
                <w:sz w:val="20"/>
              </w:rPr>
            </w:pPr>
            <w:r w:rsidRPr="002805E0">
              <w:rPr>
                <w:sz w:val="20"/>
              </w:rPr>
              <w:t>Bachelor of Science</w:t>
            </w:r>
            <w:r w:rsidR="001D0BF1" w:rsidRPr="002805E0">
              <w:rPr>
                <w:sz w:val="20"/>
              </w:rPr>
              <w:t xml:space="preserve">, </w:t>
            </w:r>
            <w:r w:rsidR="009D7598" w:rsidRPr="002805E0">
              <w:rPr>
                <w:rStyle w:val="SubtleReference"/>
                <w:sz w:val="20"/>
              </w:rPr>
              <w:t xml:space="preserve">Baldwin Wallace univerity </w:t>
            </w:r>
          </w:p>
          <w:p w:rsidR="007538DC" w:rsidRPr="002805E0" w:rsidRDefault="004221F1" w:rsidP="004221F1">
            <w:pPr>
              <w:pStyle w:val="ListParagraph"/>
              <w:numPr>
                <w:ilvl w:val="0"/>
                <w:numId w:val="14"/>
              </w:numPr>
              <w:rPr>
                <w:sz w:val="16"/>
              </w:rPr>
            </w:pPr>
            <w:r w:rsidRPr="002805E0">
              <w:rPr>
                <w:sz w:val="16"/>
              </w:rPr>
              <w:t>Dual Major: Mathematical Economics and Creative Writing</w:t>
            </w:r>
          </w:p>
          <w:p w:rsidR="004221F1" w:rsidRPr="002805E0" w:rsidRDefault="004221F1" w:rsidP="004221F1">
            <w:pPr>
              <w:pStyle w:val="ListParagraph"/>
              <w:numPr>
                <w:ilvl w:val="0"/>
                <w:numId w:val="14"/>
              </w:numPr>
              <w:rPr>
                <w:sz w:val="16"/>
              </w:rPr>
            </w:pPr>
            <w:r w:rsidRPr="002805E0">
              <w:rPr>
                <w:sz w:val="16"/>
              </w:rPr>
              <w:t>Minor: Statistics</w:t>
            </w:r>
          </w:p>
          <w:p w:rsidR="004221F1" w:rsidRPr="002805E0" w:rsidRDefault="004221F1" w:rsidP="004221F1">
            <w:pPr>
              <w:pStyle w:val="ListParagraph"/>
              <w:numPr>
                <w:ilvl w:val="0"/>
                <w:numId w:val="14"/>
              </w:numPr>
              <w:rPr>
                <w:sz w:val="16"/>
              </w:rPr>
            </w:pPr>
            <w:r w:rsidRPr="002805E0">
              <w:rPr>
                <w:sz w:val="16"/>
              </w:rPr>
              <w:t>Honor: Kappa Mu Epsilon Mathematics Honor Society, Omicron Delta Epsilon International Economics Society, Sigma Tau Delta English Honors Society</w:t>
            </w:r>
          </w:p>
          <w:p w:rsidR="004221F1" w:rsidRPr="002805E0" w:rsidRDefault="004221F1" w:rsidP="004221F1">
            <w:pPr>
              <w:pStyle w:val="ListParagraph"/>
              <w:numPr>
                <w:ilvl w:val="0"/>
                <w:numId w:val="14"/>
              </w:numPr>
              <w:rPr>
                <w:sz w:val="16"/>
              </w:rPr>
            </w:pPr>
            <w:r w:rsidRPr="002805E0">
              <w:rPr>
                <w:sz w:val="16"/>
              </w:rPr>
              <w:t>Cumulative GPA: 3.7</w:t>
            </w:r>
          </w:p>
        </w:tc>
      </w:tr>
    </w:tbl>
    <w:sdt>
      <w:sdtPr>
        <w:rPr>
          <w:sz w:val="20"/>
        </w:rPr>
        <w:alias w:val="Skills:"/>
        <w:tag w:val="Skills:"/>
        <w:id w:val="-1392877668"/>
        <w:placeholder>
          <w:docPart w:val="C887CFBFB94B47849404C40E4217F6A6"/>
        </w:placeholder>
        <w:temporary/>
        <w:showingPlcHdr/>
        <w15:appearance w15:val="hidden"/>
      </w:sdtPr>
      <w:sdtEndPr/>
      <w:sdtContent>
        <w:p w:rsidR="00486277" w:rsidRPr="002805E0" w:rsidRDefault="00486277" w:rsidP="00486277">
          <w:pPr>
            <w:pStyle w:val="Heading1"/>
            <w:rPr>
              <w:sz w:val="20"/>
            </w:rPr>
          </w:pPr>
          <w:r w:rsidRPr="002805E0">
            <w:rPr>
              <w:sz w:val="18"/>
            </w:rPr>
            <w:t>Skills</w:t>
          </w:r>
        </w:p>
      </w:sdtContent>
    </w:sdt>
    <w:tbl>
      <w:tblPr>
        <w:tblStyle w:val="TableGrid"/>
        <w:tblW w:w="5024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702"/>
        <w:gridCol w:w="4703"/>
      </w:tblGrid>
      <w:tr w:rsidR="003A0632" w:rsidRPr="002805E0" w:rsidTr="004063C6">
        <w:trPr>
          <w:trHeight w:val="288"/>
        </w:trPr>
        <w:tc>
          <w:tcPr>
            <w:tcW w:w="4702" w:type="dxa"/>
          </w:tcPr>
          <w:p w:rsidR="00C772E6" w:rsidRPr="002805E0" w:rsidRDefault="003C3EDB" w:rsidP="00244588">
            <w:pPr>
              <w:pStyle w:val="ListBullet"/>
              <w:contextualSpacing w:val="0"/>
              <w:rPr>
                <w:sz w:val="16"/>
              </w:rPr>
            </w:pPr>
            <w:r w:rsidRPr="002805E0">
              <w:rPr>
                <w:sz w:val="16"/>
              </w:rPr>
              <w:t xml:space="preserve">Experience using </w:t>
            </w:r>
            <w:r w:rsidR="00BF6C34" w:rsidRPr="002805E0">
              <w:rPr>
                <w:sz w:val="16"/>
              </w:rPr>
              <w:t>native Salesforce functionality in</w:t>
            </w:r>
            <w:r w:rsidR="00FB2340" w:rsidRPr="002805E0">
              <w:rPr>
                <w:sz w:val="16"/>
              </w:rPr>
              <w:t xml:space="preserve">cluding: Workflow, Sharing Rules, </w:t>
            </w:r>
            <w:r w:rsidR="00244588" w:rsidRPr="002805E0">
              <w:rPr>
                <w:sz w:val="16"/>
              </w:rPr>
              <w:t>Data Loader, etc.</w:t>
            </w:r>
            <w:r w:rsidR="00180FE4" w:rsidRPr="002805E0">
              <w:rPr>
                <w:sz w:val="16"/>
              </w:rPr>
              <w:t xml:space="preserve"> </w:t>
            </w:r>
          </w:p>
          <w:p w:rsidR="001F4E6D" w:rsidRPr="002805E0" w:rsidRDefault="00C772E6" w:rsidP="00244588">
            <w:pPr>
              <w:pStyle w:val="ListBullet"/>
              <w:contextualSpacing w:val="0"/>
              <w:rPr>
                <w:sz w:val="16"/>
              </w:rPr>
            </w:pPr>
            <w:r w:rsidRPr="002805E0">
              <w:rPr>
                <w:sz w:val="16"/>
              </w:rPr>
              <w:t>Designed an implementation template within Salesforce which utilized custom Visualforce pages and Apex triggers</w:t>
            </w:r>
          </w:p>
        </w:tc>
        <w:tc>
          <w:tcPr>
            <w:tcW w:w="4702" w:type="dxa"/>
            <w:tcMar>
              <w:left w:w="360" w:type="dxa"/>
            </w:tcMar>
          </w:tcPr>
          <w:p w:rsidR="001E3120" w:rsidRPr="002805E0" w:rsidRDefault="00963157" w:rsidP="006E1507">
            <w:pPr>
              <w:pStyle w:val="ListBullet"/>
              <w:contextualSpacing w:val="0"/>
              <w:rPr>
                <w:sz w:val="16"/>
              </w:rPr>
            </w:pPr>
            <w:r w:rsidRPr="002805E0">
              <w:rPr>
                <w:sz w:val="16"/>
              </w:rPr>
              <w:t>Active</w:t>
            </w:r>
            <w:r w:rsidR="00C772E6" w:rsidRPr="002805E0">
              <w:rPr>
                <w:sz w:val="16"/>
              </w:rPr>
              <w:t>ly involved</w:t>
            </w:r>
            <w:r w:rsidR="00525147" w:rsidRPr="002805E0">
              <w:rPr>
                <w:sz w:val="16"/>
              </w:rPr>
              <w:t xml:space="preserve"> in the planning and deployment of a</w:t>
            </w:r>
            <w:r w:rsidR="00847047" w:rsidRPr="002805E0">
              <w:rPr>
                <w:sz w:val="16"/>
              </w:rPr>
              <w:t xml:space="preserve"> large scale</w:t>
            </w:r>
            <w:r w:rsidR="007A5961" w:rsidRPr="002805E0">
              <w:rPr>
                <w:sz w:val="16"/>
              </w:rPr>
              <w:t xml:space="preserve"> Salesforce</w:t>
            </w:r>
            <w:r w:rsidR="00525147" w:rsidRPr="002805E0">
              <w:rPr>
                <w:sz w:val="16"/>
              </w:rPr>
              <w:t xml:space="preserve"> project aimed to improve the efficiency and ease</w:t>
            </w:r>
            <w:r w:rsidR="00847047" w:rsidRPr="002805E0">
              <w:rPr>
                <w:sz w:val="16"/>
              </w:rPr>
              <w:t xml:space="preserve"> of use</w:t>
            </w:r>
            <w:r w:rsidR="00525147" w:rsidRPr="002805E0">
              <w:rPr>
                <w:sz w:val="16"/>
              </w:rPr>
              <w:t xml:space="preserve"> </w:t>
            </w:r>
            <w:r w:rsidR="00C772E6" w:rsidRPr="002805E0">
              <w:rPr>
                <w:sz w:val="16"/>
              </w:rPr>
              <w:t>across several departments in the company.</w:t>
            </w:r>
          </w:p>
          <w:p w:rsidR="00C51F4E" w:rsidRPr="002805E0" w:rsidRDefault="00C51F4E" w:rsidP="00C51F4E">
            <w:pPr>
              <w:pStyle w:val="ListBullet"/>
              <w:contextualSpacing w:val="0"/>
              <w:rPr>
                <w:sz w:val="16"/>
              </w:rPr>
            </w:pPr>
            <w:r w:rsidRPr="002805E0">
              <w:rPr>
                <w:sz w:val="16"/>
              </w:rPr>
              <w:t>Proficient in Excel</w:t>
            </w:r>
          </w:p>
          <w:p w:rsidR="00A57743" w:rsidRPr="002805E0" w:rsidRDefault="00A57743" w:rsidP="00076ED7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sz w:val="16"/>
              </w:rPr>
            </w:pPr>
          </w:p>
          <w:p w:rsidR="001E3120" w:rsidRPr="002805E0" w:rsidRDefault="001E3120" w:rsidP="00C772E6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sz w:val="16"/>
              </w:rPr>
            </w:pPr>
          </w:p>
        </w:tc>
      </w:tr>
    </w:tbl>
    <w:p w:rsidR="00C51F4E" w:rsidRPr="002805E0" w:rsidRDefault="00C51F4E" w:rsidP="00C51F4E">
      <w:pPr>
        <w:pStyle w:val="Heading1"/>
        <w:rPr>
          <w:sz w:val="18"/>
        </w:rPr>
      </w:pPr>
      <w:r w:rsidRPr="002805E0">
        <w:rPr>
          <w:sz w:val="18"/>
        </w:rPr>
        <w:t>Certifi</w:t>
      </w:r>
      <w:r w:rsidR="0000431E" w:rsidRPr="002805E0">
        <w:rPr>
          <w:sz w:val="18"/>
        </w:rPr>
        <w:t>c</w:t>
      </w:r>
      <w:r w:rsidRPr="002805E0">
        <w:rPr>
          <w:sz w:val="18"/>
        </w:rPr>
        <w:t>ations</w:t>
      </w:r>
    </w:p>
    <w:p w:rsidR="00C51F4E" w:rsidRPr="002805E0" w:rsidRDefault="00C51F4E" w:rsidP="00C51F4E">
      <w:pPr>
        <w:pStyle w:val="Heading1"/>
        <w:rPr>
          <w:sz w:val="20"/>
        </w:rPr>
      </w:pPr>
    </w:p>
    <w:p w:rsidR="00C51F4E" w:rsidRDefault="00C51F4E" w:rsidP="00C51F4E">
      <w:pPr>
        <w:pStyle w:val="Heading1"/>
        <w:numPr>
          <w:ilvl w:val="0"/>
          <w:numId w:val="18"/>
        </w:numPr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16"/>
          <w:szCs w:val="22"/>
        </w:rPr>
      </w:pPr>
      <w:r w:rsidRPr="002805E0"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16"/>
          <w:szCs w:val="22"/>
        </w:rPr>
        <w:t>Salesforce Certified Administrator since Nov. 2015</w:t>
      </w:r>
    </w:p>
    <w:p w:rsidR="00A17C3F" w:rsidRPr="002805E0" w:rsidRDefault="00A17C3F" w:rsidP="00C51F4E">
      <w:pPr>
        <w:pStyle w:val="Heading1"/>
        <w:numPr>
          <w:ilvl w:val="0"/>
          <w:numId w:val="18"/>
        </w:numPr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16"/>
          <w:szCs w:val="22"/>
        </w:rPr>
      </w:pPr>
      <w:r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16"/>
          <w:szCs w:val="22"/>
        </w:rPr>
        <w:t>Salesforce Certified Advanced Administrator since Oct. 2018</w:t>
      </w:r>
    </w:p>
    <w:p w:rsidR="00C51F4E" w:rsidRPr="002805E0" w:rsidRDefault="00DD48E4" w:rsidP="00C51F4E">
      <w:pPr>
        <w:pStyle w:val="Heading1"/>
        <w:numPr>
          <w:ilvl w:val="0"/>
          <w:numId w:val="18"/>
        </w:numPr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18"/>
          <w:szCs w:val="22"/>
        </w:rPr>
      </w:pPr>
      <w:r w:rsidRPr="002805E0"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16"/>
          <w:szCs w:val="22"/>
        </w:rPr>
        <w:t>Completed training in Salesforce CPQ</w:t>
      </w:r>
    </w:p>
    <w:p w:rsidR="00B51D1B" w:rsidRPr="006E1507" w:rsidRDefault="00B51D1B" w:rsidP="00283B0E">
      <w:pPr>
        <w:pStyle w:val="Heading1"/>
      </w:pPr>
    </w:p>
    <w:sectPr w:rsidR="00B51D1B" w:rsidRPr="006E1507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1D76" w:rsidRDefault="00BF1D76" w:rsidP="0068194B">
      <w:r>
        <w:separator/>
      </w:r>
    </w:p>
    <w:p w:rsidR="00BF1D76" w:rsidRDefault="00BF1D76"/>
    <w:p w:rsidR="00BF1D76" w:rsidRDefault="00BF1D76"/>
  </w:endnote>
  <w:endnote w:type="continuationSeparator" w:id="0">
    <w:p w:rsidR="00BF1D76" w:rsidRDefault="00BF1D76" w:rsidP="0068194B">
      <w:r>
        <w:continuationSeparator/>
      </w:r>
    </w:p>
    <w:p w:rsidR="00BF1D76" w:rsidRDefault="00BF1D76"/>
    <w:p w:rsidR="00BF1D76" w:rsidRDefault="00BF1D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05E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1D76" w:rsidRDefault="00BF1D76" w:rsidP="0068194B">
      <w:r>
        <w:separator/>
      </w:r>
    </w:p>
    <w:p w:rsidR="00BF1D76" w:rsidRDefault="00BF1D76"/>
    <w:p w:rsidR="00BF1D76" w:rsidRDefault="00BF1D76"/>
  </w:footnote>
  <w:footnote w:type="continuationSeparator" w:id="0">
    <w:p w:rsidR="00BF1D76" w:rsidRDefault="00BF1D76" w:rsidP="0068194B">
      <w:r>
        <w:continuationSeparator/>
      </w:r>
    </w:p>
    <w:p w:rsidR="00BF1D76" w:rsidRDefault="00BF1D76"/>
    <w:p w:rsidR="00BF1D76" w:rsidRDefault="00BF1D7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EE8EE9E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3AA2D39"/>
    <w:multiLevelType w:val="hybridMultilevel"/>
    <w:tmpl w:val="23C83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AC28F4"/>
    <w:multiLevelType w:val="hybridMultilevel"/>
    <w:tmpl w:val="9FB2F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074182A"/>
    <w:multiLevelType w:val="hybridMultilevel"/>
    <w:tmpl w:val="8DCC4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787712"/>
    <w:multiLevelType w:val="hybridMultilevel"/>
    <w:tmpl w:val="CB2E4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484410D"/>
    <w:multiLevelType w:val="hybridMultilevel"/>
    <w:tmpl w:val="AD56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2"/>
  </w:num>
  <w:num w:numId="6">
    <w:abstractNumId w:val="3"/>
  </w:num>
  <w:num w:numId="7">
    <w:abstractNumId w:val="13"/>
  </w:num>
  <w:num w:numId="8">
    <w:abstractNumId w:val="2"/>
  </w:num>
  <w:num w:numId="9">
    <w:abstractNumId w:val="16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4"/>
  </w:num>
  <w:num w:numId="15">
    <w:abstractNumId w:val="10"/>
  </w:num>
  <w:num w:numId="16">
    <w:abstractNumId w:val="15"/>
  </w:num>
  <w:num w:numId="17">
    <w:abstractNumId w:val="11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EAE"/>
    <w:rsid w:val="000001EF"/>
    <w:rsid w:val="0000431E"/>
    <w:rsid w:val="00007322"/>
    <w:rsid w:val="00007728"/>
    <w:rsid w:val="000077AA"/>
    <w:rsid w:val="0001125D"/>
    <w:rsid w:val="00012540"/>
    <w:rsid w:val="00024584"/>
    <w:rsid w:val="00024730"/>
    <w:rsid w:val="00055E95"/>
    <w:rsid w:val="0007021F"/>
    <w:rsid w:val="00076ED7"/>
    <w:rsid w:val="00097036"/>
    <w:rsid w:val="000B2BA5"/>
    <w:rsid w:val="000F2F8C"/>
    <w:rsid w:val="0010006E"/>
    <w:rsid w:val="001045A8"/>
    <w:rsid w:val="00114A91"/>
    <w:rsid w:val="00137F79"/>
    <w:rsid w:val="001427E1"/>
    <w:rsid w:val="00153DE2"/>
    <w:rsid w:val="00163668"/>
    <w:rsid w:val="00171566"/>
    <w:rsid w:val="00174676"/>
    <w:rsid w:val="001755A8"/>
    <w:rsid w:val="00180FE4"/>
    <w:rsid w:val="0018170B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4588"/>
    <w:rsid w:val="0024720C"/>
    <w:rsid w:val="002617AE"/>
    <w:rsid w:val="002638D0"/>
    <w:rsid w:val="002647D3"/>
    <w:rsid w:val="00275EAE"/>
    <w:rsid w:val="002801B2"/>
    <w:rsid w:val="002805E0"/>
    <w:rsid w:val="00283B0E"/>
    <w:rsid w:val="00294998"/>
    <w:rsid w:val="00297F18"/>
    <w:rsid w:val="002A1945"/>
    <w:rsid w:val="002B2958"/>
    <w:rsid w:val="002B3FC8"/>
    <w:rsid w:val="002B5FA7"/>
    <w:rsid w:val="002C2AC5"/>
    <w:rsid w:val="002C2B33"/>
    <w:rsid w:val="002D23C5"/>
    <w:rsid w:val="002D6137"/>
    <w:rsid w:val="002D6188"/>
    <w:rsid w:val="002E7E61"/>
    <w:rsid w:val="002F05E5"/>
    <w:rsid w:val="002F254D"/>
    <w:rsid w:val="002F30E4"/>
    <w:rsid w:val="00307140"/>
    <w:rsid w:val="00316DFF"/>
    <w:rsid w:val="00325B57"/>
    <w:rsid w:val="00336056"/>
    <w:rsid w:val="003527F4"/>
    <w:rsid w:val="00353EE9"/>
    <w:rsid w:val="003544E1"/>
    <w:rsid w:val="00357B73"/>
    <w:rsid w:val="00366398"/>
    <w:rsid w:val="00366A03"/>
    <w:rsid w:val="00397B27"/>
    <w:rsid w:val="003A0632"/>
    <w:rsid w:val="003A30E5"/>
    <w:rsid w:val="003A6ADF"/>
    <w:rsid w:val="003B5928"/>
    <w:rsid w:val="003C3EDB"/>
    <w:rsid w:val="003D380F"/>
    <w:rsid w:val="003E160D"/>
    <w:rsid w:val="003F1D5F"/>
    <w:rsid w:val="003F3EC1"/>
    <w:rsid w:val="00405128"/>
    <w:rsid w:val="004063C6"/>
    <w:rsid w:val="00406CFF"/>
    <w:rsid w:val="00416B25"/>
    <w:rsid w:val="00416B4E"/>
    <w:rsid w:val="00420592"/>
    <w:rsid w:val="004221F1"/>
    <w:rsid w:val="004319E0"/>
    <w:rsid w:val="00437508"/>
    <w:rsid w:val="00437E8C"/>
    <w:rsid w:val="00440225"/>
    <w:rsid w:val="0045107C"/>
    <w:rsid w:val="004614D8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25147"/>
    <w:rsid w:val="00545B77"/>
    <w:rsid w:val="00566A35"/>
    <w:rsid w:val="0056701E"/>
    <w:rsid w:val="005740D7"/>
    <w:rsid w:val="0057474A"/>
    <w:rsid w:val="00583C99"/>
    <w:rsid w:val="005A0F26"/>
    <w:rsid w:val="005A1B10"/>
    <w:rsid w:val="005A6850"/>
    <w:rsid w:val="005B1B1B"/>
    <w:rsid w:val="005C5932"/>
    <w:rsid w:val="005D3CA7"/>
    <w:rsid w:val="005D4CC1"/>
    <w:rsid w:val="005E2901"/>
    <w:rsid w:val="005E7C60"/>
    <w:rsid w:val="005F4B91"/>
    <w:rsid w:val="005F55D2"/>
    <w:rsid w:val="0062312F"/>
    <w:rsid w:val="00625F2C"/>
    <w:rsid w:val="006365FC"/>
    <w:rsid w:val="00640A4E"/>
    <w:rsid w:val="006618E9"/>
    <w:rsid w:val="0068194B"/>
    <w:rsid w:val="00692703"/>
    <w:rsid w:val="006A1962"/>
    <w:rsid w:val="006B5D48"/>
    <w:rsid w:val="006B7D7B"/>
    <w:rsid w:val="006C1A5E"/>
    <w:rsid w:val="006E1507"/>
    <w:rsid w:val="006E225E"/>
    <w:rsid w:val="00712D8B"/>
    <w:rsid w:val="00713398"/>
    <w:rsid w:val="007273B7"/>
    <w:rsid w:val="00733E0A"/>
    <w:rsid w:val="0074403D"/>
    <w:rsid w:val="00746D44"/>
    <w:rsid w:val="007538DC"/>
    <w:rsid w:val="00757803"/>
    <w:rsid w:val="007608B8"/>
    <w:rsid w:val="0079206B"/>
    <w:rsid w:val="00796076"/>
    <w:rsid w:val="007A5961"/>
    <w:rsid w:val="007B014D"/>
    <w:rsid w:val="007C0566"/>
    <w:rsid w:val="007C606B"/>
    <w:rsid w:val="007E6A61"/>
    <w:rsid w:val="00801140"/>
    <w:rsid w:val="00803404"/>
    <w:rsid w:val="00834955"/>
    <w:rsid w:val="00847047"/>
    <w:rsid w:val="00855B59"/>
    <w:rsid w:val="00860461"/>
    <w:rsid w:val="0086487C"/>
    <w:rsid w:val="00870B20"/>
    <w:rsid w:val="008829F8"/>
    <w:rsid w:val="008849DA"/>
    <w:rsid w:val="00885897"/>
    <w:rsid w:val="008A6538"/>
    <w:rsid w:val="008C7056"/>
    <w:rsid w:val="008C7807"/>
    <w:rsid w:val="008F238F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3157"/>
    <w:rsid w:val="009650EA"/>
    <w:rsid w:val="00965EAE"/>
    <w:rsid w:val="0097790C"/>
    <w:rsid w:val="0098506E"/>
    <w:rsid w:val="009A44CE"/>
    <w:rsid w:val="009B3044"/>
    <w:rsid w:val="009C4DFC"/>
    <w:rsid w:val="009D44F8"/>
    <w:rsid w:val="009D7598"/>
    <w:rsid w:val="009E3160"/>
    <w:rsid w:val="009F220C"/>
    <w:rsid w:val="009F3B05"/>
    <w:rsid w:val="009F4931"/>
    <w:rsid w:val="00A14534"/>
    <w:rsid w:val="00A1659D"/>
    <w:rsid w:val="00A16DAA"/>
    <w:rsid w:val="00A17C3F"/>
    <w:rsid w:val="00A22919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57743"/>
    <w:rsid w:val="00A615E1"/>
    <w:rsid w:val="00A72A15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061F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156D"/>
    <w:rsid w:val="00BE423E"/>
    <w:rsid w:val="00BF1D76"/>
    <w:rsid w:val="00BF61AC"/>
    <w:rsid w:val="00BF6C34"/>
    <w:rsid w:val="00C47FA6"/>
    <w:rsid w:val="00C51F4E"/>
    <w:rsid w:val="00C57FC6"/>
    <w:rsid w:val="00C66A7D"/>
    <w:rsid w:val="00C772E6"/>
    <w:rsid w:val="00C779DA"/>
    <w:rsid w:val="00C814F7"/>
    <w:rsid w:val="00CA4B4D"/>
    <w:rsid w:val="00CB35C3"/>
    <w:rsid w:val="00CD323D"/>
    <w:rsid w:val="00CE4030"/>
    <w:rsid w:val="00CE64B3"/>
    <w:rsid w:val="00CF1A49"/>
    <w:rsid w:val="00D008C6"/>
    <w:rsid w:val="00D0630C"/>
    <w:rsid w:val="00D24118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D48E4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52D9"/>
    <w:rsid w:val="00E362DB"/>
    <w:rsid w:val="00E41BE5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D3FF4"/>
    <w:rsid w:val="00EE2CA8"/>
    <w:rsid w:val="00EF17E8"/>
    <w:rsid w:val="00EF4D3F"/>
    <w:rsid w:val="00EF51D9"/>
    <w:rsid w:val="00F130DD"/>
    <w:rsid w:val="00F24884"/>
    <w:rsid w:val="00F2765A"/>
    <w:rsid w:val="00F31FD9"/>
    <w:rsid w:val="00F476C4"/>
    <w:rsid w:val="00F61DF9"/>
    <w:rsid w:val="00F81960"/>
    <w:rsid w:val="00F8769D"/>
    <w:rsid w:val="00F9350C"/>
    <w:rsid w:val="00F94EB5"/>
    <w:rsid w:val="00F9624D"/>
    <w:rsid w:val="00FA4D4D"/>
    <w:rsid w:val="00FB2340"/>
    <w:rsid w:val="00FB31C1"/>
    <w:rsid w:val="00FB58F2"/>
    <w:rsid w:val="00FC4546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E83B8"/>
  <w15:chartTrackingRefBased/>
  <w15:docId w15:val="{BD3E0BD9-5520-41E6-808C-D2FE9200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ndrew-dibacco-a4b4927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w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EBE62AECB5548CEB7459A132D3664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F47C1-3CD4-4ED9-AECA-37BC12F5FA28}"/>
      </w:docPartPr>
      <w:docPartBody>
        <w:p w:rsidR="00D72C39" w:rsidRDefault="005C529A">
          <w:pPr>
            <w:pStyle w:val="FEBE62AECB5548CEB7459A132D36645D"/>
          </w:pPr>
          <w:r w:rsidRPr="00CF1A49">
            <w:t>·</w:t>
          </w:r>
        </w:p>
      </w:docPartBody>
    </w:docPart>
    <w:docPart>
      <w:docPartPr>
        <w:name w:val="EF99BF1102234C779484A4DB30A90C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134F4D-C99F-43CE-B063-D5CB5ED332FB}"/>
      </w:docPartPr>
      <w:docPartBody>
        <w:p w:rsidR="00D72C39" w:rsidRDefault="005C529A">
          <w:pPr>
            <w:pStyle w:val="EF99BF1102234C779484A4DB30A90C80"/>
          </w:pPr>
          <w:r w:rsidRPr="00CF1A49">
            <w:t>·</w:t>
          </w:r>
        </w:p>
      </w:docPartBody>
    </w:docPart>
    <w:docPart>
      <w:docPartPr>
        <w:name w:val="C73D676858DC4DF28FB7FE68F0BD0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14BCA-A9E3-4783-86C3-E6D1F851E94E}"/>
      </w:docPartPr>
      <w:docPartBody>
        <w:p w:rsidR="00D72C39" w:rsidRDefault="005C529A">
          <w:pPr>
            <w:pStyle w:val="C73D676858DC4DF28FB7FE68F0BD0E20"/>
          </w:pPr>
          <w:r w:rsidRPr="00CF1A49">
            <w:t>Experience</w:t>
          </w:r>
        </w:p>
      </w:docPartBody>
    </w:docPart>
    <w:docPart>
      <w:docPartPr>
        <w:name w:val="01222FD143B247B6B6E09187FBFA93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AA0FCE-DAD7-4525-9B90-29901E81404B}"/>
      </w:docPartPr>
      <w:docPartBody>
        <w:p w:rsidR="00D72C39" w:rsidRDefault="005C529A">
          <w:pPr>
            <w:pStyle w:val="01222FD143B247B6B6E09187FBFA9312"/>
          </w:pPr>
          <w:r w:rsidRPr="00CF1A49">
            <w:t>Education</w:t>
          </w:r>
        </w:p>
      </w:docPartBody>
    </w:docPart>
    <w:docPart>
      <w:docPartPr>
        <w:name w:val="C887CFBFB94B47849404C40E4217F6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72FC50-8514-41C7-BDAB-6E9649E6EA9D}"/>
      </w:docPartPr>
      <w:docPartBody>
        <w:p w:rsidR="00D72C39" w:rsidRDefault="005C529A">
          <w:pPr>
            <w:pStyle w:val="C887CFBFB94B47849404C40E4217F6A6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D0E"/>
    <w:rsid w:val="000E7F0F"/>
    <w:rsid w:val="005C529A"/>
    <w:rsid w:val="005D5D2A"/>
    <w:rsid w:val="007D7021"/>
    <w:rsid w:val="009C6912"/>
    <w:rsid w:val="009F5705"/>
    <w:rsid w:val="00A55E22"/>
    <w:rsid w:val="00C2394F"/>
    <w:rsid w:val="00D466ED"/>
    <w:rsid w:val="00D72C39"/>
    <w:rsid w:val="00DC4DD5"/>
    <w:rsid w:val="00E44D0A"/>
    <w:rsid w:val="00EC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098409818645CEBDEB834EC670085C">
    <w:name w:val="9A098409818645CEBDEB834EC670085C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423135231BF840329AF2E61C46224D0F">
    <w:name w:val="423135231BF840329AF2E61C46224D0F"/>
  </w:style>
  <w:style w:type="paragraph" w:customStyle="1" w:styleId="DF62C1A3263F4E74A87BDFDDF165B828">
    <w:name w:val="DF62C1A3263F4E74A87BDFDDF165B828"/>
  </w:style>
  <w:style w:type="paragraph" w:customStyle="1" w:styleId="FEBE62AECB5548CEB7459A132D36645D">
    <w:name w:val="FEBE62AECB5548CEB7459A132D36645D"/>
  </w:style>
  <w:style w:type="paragraph" w:customStyle="1" w:styleId="0E1B127FB5C54839B0DBC5D201E1F502">
    <w:name w:val="0E1B127FB5C54839B0DBC5D201E1F502"/>
  </w:style>
  <w:style w:type="paragraph" w:customStyle="1" w:styleId="A5651539DE6749E19190F3B14A14DE76">
    <w:name w:val="A5651539DE6749E19190F3B14A14DE76"/>
  </w:style>
  <w:style w:type="paragraph" w:customStyle="1" w:styleId="EF99BF1102234C779484A4DB30A90C80">
    <w:name w:val="EF99BF1102234C779484A4DB30A90C80"/>
  </w:style>
  <w:style w:type="paragraph" w:customStyle="1" w:styleId="2AB1F711C10A4C27A327048D3177424B">
    <w:name w:val="2AB1F711C10A4C27A327048D3177424B"/>
  </w:style>
  <w:style w:type="paragraph" w:customStyle="1" w:styleId="51FD03AD4F2441C787A06E7038A0866E">
    <w:name w:val="51FD03AD4F2441C787A06E7038A0866E"/>
  </w:style>
  <w:style w:type="paragraph" w:customStyle="1" w:styleId="CF457FE6970C41069DA08319C47FB406">
    <w:name w:val="CF457FE6970C41069DA08319C47FB406"/>
  </w:style>
  <w:style w:type="paragraph" w:customStyle="1" w:styleId="BFA403D68B0C468ABC2285732F5702EA">
    <w:name w:val="BFA403D68B0C468ABC2285732F5702EA"/>
  </w:style>
  <w:style w:type="paragraph" w:customStyle="1" w:styleId="C73D676858DC4DF28FB7FE68F0BD0E20">
    <w:name w:val="C73D676858DC4DF28FB7FE68F0BD0E20"/>
  </w:style>
  <w:style w:type="paragraph" w:customStyle="1" w:styleId="12D43526CF40478081DA5AD27DB3061C">
    <w:name w:val="12D43526CF40478081DA5AD27DB3061C"/>
  </w:style>
  <w:style w:type="paragraph" w:customStyle="1" w:styleId="0C0510170E8640A882A2DEE510F62DD8">
    <w:name w:val="0C0510170E8640A882A2DEE510F62DD8"/>
  </w:style>
  <w:style w:type="paragraph" w:customStyle="1" w:styleId="DDEFA9D7217C45DD8CCD58B6917AD522">
    <w:name w:val="DDEFA9D7217C45DD8CCD58B6917AD522"/>
  </w:style>
  <w:style w:type="character" w:styleId="SubtleReference">
    <w:name w:val="Subtle Reference"/>
    <w:basedOn w:val="DefaultParagraphFont"/>
    <w:uiPriority w:val="10"/>
    <w:qFormat/>
    <w:rsid w:val="00EC0D0E"/>
    <w:rPr>
      <w:b/>
      <w:caps w:val="0"/>
      <w:smallCaps/>
      <w:color w:val="595959" w:themeColor="text1" w:themeTint="A6"/>
    </w:rPr>
  </w:style>
  <w:style w:type="paragraph" w:customStyle="1" w:styleId="1C5136851DE347758BB9AE83864FE8D0">
    <w:name w:val="1C5136851DE347758BB9AE83864FE8D0"/>
  </w:style>
  <w:style w:type="paragraph" w:customStyle="1" w:styleId="57CF255D6F8B4BC0AAC106B4FE08418D">
    <w:name w:val="57CF255D6F8B4BC0AAC106B4FE08418D"/>
  </w:style>
  <w:style w:type="paragraph" w:customStyle="1" w:styleId="2E9A757D8DAA41C8B1B9EBB75CCB2E4F">
    <w:name w:val="2E9A757D8DAA41C8B1B9EBB75CCB2E4F"/>
  </w:style>
  <w:style w:type="paragraph" w:customStyle="1" w:styleId="3D56DB877E2742FE9A87D06FD20B4B5D">
    <w:name w:val="3D56DB877E2742FE9A87D06FD20B4B5D"/>
  </w:style>
  <w:style w:type="paragraph" w:customStyle="1" w:styleId="DD094D689A974242A846A8D735227984">
    <w:name w:val="DD094D689A974242A846A8D735227984"/>
  </w:style>
  <w:style w:type="paragraph" w:customStyle="1" w:styleId="08F65979B4B149A1A603E23BDBBC801E">
    <w:name w:val="08F65979B4B149A1A603E23BDBBC801E"/>
  </w:style>
  <w:style w:type="paragraph" w:customStyle="1" w:styleId="8DE7D3C2FEE342E39E5ED5940FE48D6B">
    <w:name w:val="8DE7D3C2FEE342E39E5ED5940FE48D6B"/>
  </w:style>
  <w:style w:type="paragraph" w:customStyle="1" w:styleId="01222FD143B247B6B6E09187FBFA9312">
    <w:name w:val="01222FD143B247B6B6E09187FBFA9312"/>
  </w:style>
  <w:style w:type="paragraph" w:customStyle="1" w:styleId="4DC4416B1C3B4DB0864F2FA3D0D28FE0">
    <w:name w:val="4DC4416B1C3B4DB0864F2FA3D0D28FE0"/>
  </w:style>
  <w:style w:type="paragraph" w:customStyle="1" w:styleId="B2071BCE4E864004B1D2496197EBF56D">
    <w:name w:val="B2071BCE4E864004B1D2496197EBF56D"/>
  </w:style>
  <w:style w:type="paragraph" w:customStyle="1" w:styleId="B64AF3955B6B42E6B0CF2FD1AD1FD8D0">
    <w:name w:val="B64AF3955B6B42E6B0CF2FD1AD1FD8D0"/>
  </w:style>
  <w:style w:type="paragraph" w:customStyle="1" w:styleId="AD41AB38951E4F539567073E9651BEF8">
    <w:name w:val="AD41AB38951E4F539567073E9651BEF8"/>
  </w:style>
  <w:style w:type="paragraph" w:customStyle="1" w:styleId="0B85961D0E9A4F6895B6CF86AD904D09">
    <w:name w:val="0B85961D0E9A4F6895B6CF86AD904D09"/>
  </w:style>
  <w:style w:type="paragraph" w:customStyle="1" w:styleId="20542943781542258B0FA42ED17132DD">
    <w:name w:val="20542943781542258B0FA42ED17132DD"/>
  </w:style>
  <w:style w:type="paragraph" w:customStyle="1" w:styleId="F980965EED004413BFCE4E4D6CCAB4FA">
    <w:name w:val="F980965EED004413BFCE4E4D6CCAB4FA"/>
  </w:style>
  <w:style w:type="paragraph" w:customStyle="1" w:styleId="6CF1522614C54929ACDD4BBFCD7D85DC">
    <w:name w:val="6CF1522614C54929ACDD4BBFCD7D85DC"/>
  </w:style>
  <w:style w:type="paragraph" w:customStyle="1" w:styleId="1774AF32C6D547968DDDA419BD135F0F">
    <w:name w:val="1774AF32C6D547968DDDA419BD135F0F"/>
  </w:style>
  <w:style w:type="paragraph" w:customStyle="1" w:styleId="70EA0C1A9EBA4F338078FBA4D2A21188">
    <w:name w:val="70EA0C1A9EBA4F338078FBA4D2A21188"/>
  </w:style>
  <w:style w:type="paragraph" w:customStyle="1" w:styleId="C887CFBFB94B47849404C40E4217F6A6">
    <w:name w:val="C887CFBFB94B47849404C40E4217F6A6"/>
  </w:style>
  <w:style w:type="paragraph" w:customStyle="1" w:styleId="5312E4BA25764C8E92B22229533477A2">
    <w:name w:val="5312E4BA25764C8E92B22229533477A2"/>
  </w:style>
  <w:style w:type="paragraph" w:customStyle="1" w:styleId="0E1EF88EEEBE4CA891B993F11252F45E">
    <w:name w:val="0E1EF88EEEBE4CA891B993F11252F45E"/>
  </w:style>
  <w:style w:type="paragraph" w:customStyle="1" w:styleId="3B678170B14C46DFB007D718DED69EDF">
    <w:name w:val="3B678170B14C46DFB007D718DED69EDF"/>
  </w:style>
  <w:style w:type="paragraph" w:customStyle="1" w:styleId="2C44DE696364454C95B1F2EF92B4A4E3">
    <w:name w:val="2C44DE696364454C95B1F2EF92B4A4E3"/>
  </w:style>
  <w:style w:type="paragraph" w:customStyle="1" w:styleId="8D98FE8B12B5420D8C7795FC8D303588">
    <w:name w:val="8D98FE8B12B5420D8C7795FC8D303588"/>
  </w:style>
  <w:style w:type="paragraph" w:customStyle="1" w:styleId="601F6C2FF87E439B9242B4647F036670">
    <w:name w:val="601F6C2FF87E439B9242B4647F036670"/>
  </w:style>
  <w:style w:type="paragraph" w:customStyle="1" w:styleId="0EE8135F17854F52B62DD6C4FCE1134A">
    <w:name w:val="0EE8135F17854F52B62DD6C4FCE1134A"/>
  </w:style>
  <w:style w:type="paragraph" w:customStyle="1" w:styleId="40A614E3111A479598F83052CB546027">
    <w:name w:val="40A614E3111A479598F83052CB546027"/>
    <w:rsid w:val="00EC0D0E"/>
  </w:style>
  <w:style w:type="paragraph" w:customStyle="1" w:styleId="33C2EB0ECB89400DB3168E1BB7C6E2BC">
    <w:name w:val="33C2EB0ECB89400DB3168E1BB7C6E2BC"/>
    <w:rsid w:val="00EC0D0E"/>
  </w:style>
  <w:style w:type="paragraph" w:customStyle="1" w:styleId="553A7E106DA44E28A9C194FDF5003E13">
    <w:name w:val="553A7E106DA44E28A9C194FDF5003E13"/>
    <w:rsid w:val="00EC0D0E"/>
  </w:style>
  <w:style w:type="paragraph" w:customStyle="1" w:styleId="DD26B7F63C3C43A181BD92FA732A2F09">
    <w:name w:val="DD26B7F63C3C43A181BD92FA732A2F09"/>
    <w:rsid w:val="00EC0D0E"/>
  </w:style>
  <w:style w:type="paragraph" w:customStyle="1" w:styleId="E5886CFF325D41D5BC5696640FE14F71">
    <w:name w:val="E5886CFF325D41D5BC5696640FE14F71"/>
    <w:rsid w:val="00EC0D0E"/>
  </w:style>
  <w:style w:type="paragraph" w:customStyle="1" w:styleId="7825EA69B8F443DDAEC600AE103A5D99">
    <w:name w:val="7825EA69B8F443DDAEC600AE103A5D99"/>
    <w:rsid w:val="00D72C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1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 DiBacco</cp:lastModifiedBy>
  <cp:revision>3</cp:revision>
  <dcterms:created xsi:type="dcterms:W3CDTF">2019-01-01T20:30:00Z</dcterms:created>
  <dcterms:modified xsi:type="dcterms:W3CDTF">2019-02-05T00:39:00Z</dcterms:modified>
  <cp:category/>
</cp:coreProperties>
</file>